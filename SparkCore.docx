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SparkCore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1、什么是Spark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Spark是使用Scala语言进行实现，它是一种面向对象、函数式编程语言，能够像操作本地集合对象一样轻松地操作分布式数据集。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它具有运行速度快、易用性好、通用性强和随处运行等特点：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1）运行速度快：Spark拥有DAG执行引擎，支持在内存中对数据进行迭代计算。如果数据由磁盘读取，速度是hadoop MapReduce的10倍以上，如果数据从内存中读取，速度可以高达100多倍。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2）易用性好：Spark不仅支持Scala编写应用程序，而且支持java和python等语言进行编写，特别地Scala是一种高效、可拓展的语言，能够用简洁的代码处理较为复杂的处理工作。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3）通用性强：Spark生态圈包含了SparkCore、SparkSQL、Sparkstreaming、MLLib(machine learn)和GraphX等组件，这些组件：SparkCore提供内存计算框架、SparkStreaming提供实时处理、SparkSQL的即席查询、MLLib的机器学习和GraphX的图处理，它们都是AMP实验室提供，能够无缝的集成并提供一站式解决平台。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4）随处运行：Spark具有很强的适应性，能够读取HDFS、HBase、Techon等持久层读写原生数据，能够以Mesos、YARN和Standalone作为资源管理调度job，来完成Spark应用程序的计算。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2、Spark的优势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Spark是在MapReduce的基础上发展而来的，继承了其分布式并行计算的优点并改进了MapReduce明显的缺陷，具体有：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1）迭代运算效率高：Spark把中间的数据放在内存中，而MapReduce的计算结果需要落地，保存在磁盘上，这样势必会影响整体速度。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）Spark容错性高：Spark引进了RDD（弹性分布式数据集）抽象，它是分布在一组节点中的只读对象集合，这些集合是弹性的，如果数据集一部分丢失，则可以根据“血统”（即允许基于数据衍生过程）对它们进行重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3）Spark更加通用：MapReduce只提供了Map和Reduce两种操作，Spark提供的数据集操作类型有很多种:Transformations和Actions两大类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(1) Transformations：</w:t>
      </w:r>
      <w:r>
        <w:rPr>
          <w:rFonts w:hint="eastAsia"/>
        </w:rPr>
        <w:t>Map、Filter、FiltMap、Sample、GroupByKey、ReduceByKey、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Union、Join、Cogroup、MapValues、Sort和PartionBy等多种操作类型，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(2) Actions</w:t>
      </w:r>
      <w:r>
        <w:rPr>
          <w:rFonts w:hint="eastAsia"/>
          <w:lang w:eastAsia="zh-CN"/>
        </w:rPr>
        <w:t>：</w:t>
      </w:r>
      <w:r>
        <w:rPr>
          <w:rFonts w:hint="eastAsia"/>
        </w:rPr>
        <w:t>Collect、Reduce、Lookup和Save等操作类型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3、Spark的术语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highlight w:val="magent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1）运行模式：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本地模式（local）和集群模式（Standalone、yarn 以及Mesos）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(1) local:</w:t>
      </w:r>
      <w:r>
        <w:rPr>
          <w:rFonts w:hint="eastAsia" w:ascii="宋体" w:hAnsi="宋体" w:eastAsia="宋体" w:cs="宋体"/>
          <w:spacing w:val="-6"/>
          <w:sz w:val="24"/>
          <w:szCs w:val="24"/>
          <w:lang w:val="en-US" w:eastAsia="zh-CN"/>
        </w:rPr>
        <w:t>常用于本地开发测试(分local单线程和local-cluster线程)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(2) Standalone：典型的Master/Slave模式，Spark支持zookeeper来实现HA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(3) On yarn：运行在yarn资源管理上，由yarn负责资源管理，Spark负责任务调度和计算。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(4) On Mesos：运行在Mesos资源管理上，由Mesos负责资源管理，Spark负责任务调度和计算。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2）Spark常用术语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Application：用户编写的Spark应用程序，包含了一个Driver功能的代码和分布在集群中多个节点上运行的executor代码。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Driver Program：Spark中的Driver即运行上述Application的main()函数并且创建SparkContext，其中创建Sparkcontext的目的是为准备Spark应用程序的运行环境。在Spark中由Sparkcontext负责和clusterManager通信，进行资源的申请、任务的分配和监控等；当Executor部分运行完毕后，Driver负责将Sparkcontext关闭，通常用SparkContext代替Drive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Executor：Application运行在Worker节点上的一个进程，该进程负责运行Task，并且负责将数据存在内存或者磁盘上，每个Application都有各自独立的一批Executor。在Spark on yarn模式下，其进程名称为CoarseGrainedExecutorBackend，类似于hadoop MapReduce中的YarnChild。一个CoarseGrainedExecutorBackend进程有且仅有一个executor对象，它负责将Task包装成taskRunner，并从线程池中抽取出一个空闲线程运行Task。每个CoarseGrainedExecutorBackend能并行运行Task的数量就取决于分配给它的CPU的个数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Cluster Manager：指的是在集群上获取资源的外部服务，目前有：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Standalone：Spark原生的资源管理，由Master负责资源的分配；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Hadoop Yarn：由YARN中的ResourceManager负责资源的分配。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Worker Node：集群中任何可以运行Application代码的节点，类似于YARN中的NodeManager节点，运行一个或多个Executor进程。在Standalone模式中指的就是通过Slave文件配置的Worker节点，在Spark on yarn模式中指的就是NodeManager节点。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Task（任务）：被送到某个Executor上的工作任务。RDD一个分区（切片，block），对应一个task，也对应Executor的一个core。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Job（作业）：包含多个Task组成的并行计算，往往由Spark Action催生，一个JOB包含多个RDD及作用于相应RDD上各种Operation。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Stage（阶段）：每个Job会被拆分很多组Task，每组任务被称为Stage，也可称TaskSet，一个作业分为多个阶段。用户程序中调用了RDD的shuffle类算子（即宽依赖）。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DAGScheduler：根据Job构建基于Stage的DAG，并提交给TaskScheduler。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TaskScheduler：将Taskset提交给Worker node集群运行并返回结果。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Transformations：是Spark API的一种类型，Transformation返回值还是一个RDD，所有的Transfromation采用的都是懒加载，如果只是将Transformation提交是不会执行计算的。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Action：是Spark API的一种类型，Action返回值不是一个RDD，而是一个Scala集合；计算只有在Action被提交的时候计算才被触发。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27600" cy="2459990"/>
            <wp:effectExtent l="0" t="0" r="635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459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4、Spark应用的执行</w:t>
      </w:r>
    </w:p>
    <w:p>
      <w:pPr>
        <w:keepNext w:val="0"/>
        <w:keepLines w:val="0"/>
        <w:pageBreakBefore w:val="0"/>
        <w:widowControl w:val="0"/>
        <w:tabs>
          <w:tab w:val="left" w:pos="56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1）Spark应用的组成：Driver + Executors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56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83685" cy="1892935"/>
            <wp:effectExtent l="0" t="0" r="1206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189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(1) Driver：对SparkContext进行配置、初始化以及关闭和RDD的构建和调度。初始化SparkContext是为了构建Spark应用程序的运行环境，在初始化SparkContext，要先导入一些Spark的类和隐式转换；在Executor部分运行完毕后，需要将Sparkcontext关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  <w:t>可以在Driver中定义变量，然后再Executor中使用；前提是：定义的变量是可以进行序列化操作的。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Executor：对数据处理（具体运行Task的位置）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Executor 本身就是一个进程，运行在Work节点，TaskSechduler申请到的资源其实就是Executor，Executor内部以线程方式运行TaskSechduler提交和分配的task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一个Application可以划分为多个Job（执行Spark Action），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一个Job可以划分多个stage（执行Spark shuffle过程（宽依赖））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一个stage可以划分多个task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Job、stage、Task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Job的产生：由于调用了RDD的action类型的API，所以触发RDD对应的Job提交到Executor中执行。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stage：当RDD的DAG图进行提交之前，Driver中的SparkContext中的DAGScheduler会DAG进行划分，形成Stage；划分规则：从DAG图的最后往前推，直到遇到一个宽依赖的API，那么就形成一个Stage，继续直到第一个RDD。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Task：是Executor中执行的最小单位，每个Task中执行逻辑是一样的，只是处理的数据不一样，代码逻辑其实就是RDD的API组成的一个执行链。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2）Spark运行基本流程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(1) 构建Spark Application的运行环境（启动SparkContext），SparkContext向资源管理器（Standalone、Mesos、YARN）注册并申请运行Executor资源。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(2) 资源管理器分配Executor资源并启动StandaloneExcutorBackend、Executor运行情况将随着心跳发送到资源管理器上。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(3) SparkContext构建成DAG图，将DAG图分解成stage，并把Taskset发送给TaskScheduler，Executor向SparkContext申请Task，TaskScheduler将Task发放给Executor运行，同时SparkContext将应用程序发放给Executor。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= 1 \* GB3 \* MERGEFORMAT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</w:rPr>
        <w:t>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在Driver中调用RDD的transformation类型的API（算子）形成RDD的DAG执行图。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= 2 \* GB3 \* MERGEFORMAT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</w:rPr>
        <w:t>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RDD调用action类型的API触发Job执行的提交操作。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= 3 \* GB3 \* MERGEFORMAT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</w:rPr>
        <w:t>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首先RDD调用SparkContext的runJob方法提交Job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= 4 \* GB3 \* MERGEFORMAT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</w:rPr>
        <w:t>④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Sparkcontext的runJob方法中调用DAGScheduler对象的submitJob提交job。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= 5 \* GB3 \* MERGEFORMAT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</w:rPr>
        <w:t>⑤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在DAGScheduler中对提交的Job（DAG图）进行stage划分，并形成Tastset，提交到TaskScheduler对象中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= 6 \* GB3 \* MERGEFORMAT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</w:rPr>
        <w:t>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TaskScheduler负责将TaskSet提交到Executor中执行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= 7 \* GB3 \* MERGEFORMAT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</w:rPr>
        <w:t>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ExecutorBackend进程接收到task运行的命令后，启动对应的task线程进行数据处理，并将数据结构输出到磁盘（物化）(ShuffleMapTask)或者返回给Driver(ResultTask) ===&gt; TaskScheduler会将Task信息(执行API)进行序列化后，传递给Executor。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= 8 \* GB3 \* MERGEFORMAT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</w:rPr>
        <w:t>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Driver(SparkContext对象)中的SchedulerBackend对象会接收ExecutorBackend进程返回的task执行结果(在这个过程中TaskScheduler也会参与进来)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= 9 \* GB3 \* MERGEFORMAT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</w:rPr>
        <w:t>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当一个Stage的所有Task均执行完成，DAGScheduler负责将下一个Stage的Task继续提交给TaskScheduler进行调度管理，直到所有的Stage均执行完成，那么job执行完成，并将所有分区的执行结果合并后返回给driver(调用线程)。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Task在Executor上运行，运行完毕释放所有资源。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39640" cy="33147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3）Spark运行架构特点：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(1) 每个Application获取专属的executor进程，该进程在Application期间一直驻留，并以多线程方式运行tasks。这种Application隔离机制有其优势的，当然，这也意味着Spark Application不能跨应用程序共享数据，除非将数据写入到外部存储系统。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(2) Spark与资源管理器无关，只要能够获取executor进程，并能保持相互通信就可以。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(3) 提交SparkContext的client应该靠近Worker节点(运行Executor的节点)，最好是在同一Rack里，因为Spark Application运行过程中SparkContext和Executor之间有大量的信息交换；如果想在远程集群中运行，最好使用RPC将SparkContext提交给集群，不要远离Worker运行SparkContext。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(4）Task采用了数据本地性和推测执行的优化机制。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4）DAGScheduler、TaskScheduler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(1) DAGScheduler：把一个Spark作业转换为stage的DAG，根据RDD和Stage之间的关系找出开销最小的调度方法，然后把Stage以TaskSet的形式提交给TaskScheduler。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28565" cy="228536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2285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Scheduler：DAGScheduler决定了运行Task的理想位置，并把这些信息传递给下层的TaskScheduler。此外，DAGScheduler还处理由于shuffle数据丢失导致的失败，这有可能需要重新提交运行之前的Stage（非shuffle数据丢失导致的Task失败由TaskScheduler处理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TaskScheduler维护所有TaskSet，当Excutor向Driver发送心跳时，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TaskScheduler会根据其资源剩余情况分配相应的Task，另外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TaskScheduler还维护这所有Task的运行状态，重试失败的Task。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</w:pPr>
      <w:r>
        <w:drawing>
          <wp:inline distT="0" distB="0" distL="114300" distR="114300">
            <wp:extent cx="4005580" cy="2094865"/>
            <wp:effectExtent l="0" t="0" r="139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5580" cy="209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5、Spark应用的4种运行环境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1）local 本地模式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(1) 运行run-example：bin/run-example  SparkPi 100 计算pi的值。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(2) bin/spark-shell --master local[2]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6985</wp:posOffset>
            </wp:positionV>
            <wp:extent cx="5266055" cy="262255"/>
            <wp:effectExtent l="0" t="0" r="10795" b="444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2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创建</w:t>
      </w:r>
      <w:r>
        <w:rPr>
          <w:rFonts w:hint="eastAsia"/>
          <w:sz w:val="24"/>
          <w:szCs w:val="24"/>
          <w:lang w:val="en-US" w:eastAsia="zh-CN"/>
        </w:rPr>
        <w:t>SparkContext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055" cy="292100"/>
            <wp:effectExtent l="0" t="0" r="1079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案例WordCount：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Style w:val="3"/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76200</wp:posOffset>
                </wp:positionV>
                <wp:extent cx="5079365" cy="1468755"/>
                <wp:effectExtent l="4445" t="4445" r="21590" b="1270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45590" y="1877695"/>
                          <a:ext cx="5079365" cy="1468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sc.setLogLevel("ERROR")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val rdd = sc.textFile("/spark/resource/wc.txt")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// 获取HDFS上文件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Sc.textFile(</w:t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file:///home/hadoop/resource/wc.txt</w:t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// 获取linux上文件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val rdd0 = rdd.flatMap(_.split(" "))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val rdd1 = rdd0.filter(_.nonEmpty)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val rdd2 = rdd1.map((_,1))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val result = rdd2.reduceByKey(_+_)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result.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collect.foreach(print)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45pt;margin-top:6pt;height:115.65pt;width:399.95pt;z-index:251659264;mso-width-relative:page;mso-height-relative:page;" fillcolor="#FFFFFF [3201]" filled="t" stroked="t" coordsize="21600,21600" o:gfxdata="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foDsP1gAAAAkBAAAPAAAAAAAAAAEA&#10;IAAAACIAAABkcnMvZG93bnJldi54bWxQSwECFAAUAAAACACHTuJAAoRSSEoCAAB2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sc.setLogLevel("ERROR")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val rdd = sc.textFile("/spark/resource/wc.txt")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// 获取HDFS上文件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Sc.textFile(</w:t>
                      </w:r>
                      <w: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file:///home/hadoop/resource/wc.txt</w:t>
                      </w:r>
                      <w: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)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// 获取linux上文件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val rdd0 = rdd.flatMap(_.split(" "))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val rdd1 = rdd0.filter(_.nonEmpty)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val rdd2 = rdd1.map((_,1))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val result = rdd2.reduceByKey(_+_)</w:t>
                      </w:r>
                    </w:p>
                    <w:p>
                      <w:r>
                        <w:rPr>
                          <w:rFonts w:hint="eastAsia"/>
                        </w:rPr>
                        <w:t>result.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collect.foreach(print)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274320</wp:posOffset>
            </wp:positionH>
            <wp:positionV relativeFrom="paragraph">
              <wp:posOffset>217805</wp:posOffset>
            </wp:positionV>
            <wp:extent cx="5268595" cy="2005965"/>
            <wp:effectExtent l="0" t="0" r="8255" b="13335"/>
            <wp:wrapNone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0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topN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960" cy="287655"/>
            <wp:effectExtent l="0" t="0" r="8890" b="1714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7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2）Spark on Standalone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注：启动standalone的服务 Master 和 Worker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sbin/start-master.sh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sbin/start-slaves.sh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Standalone模式是Spark实现的资源调度框架，其主要的节点有Client节点、Master节点和Worker节点。其中Driver既可以运行在Master节点上中，也可以运行在本地Client端。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其运行过程如下：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SparkContext连接到Master，向Master注册并申请资源（CPU Core和内存）；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Master根据SparkContext的资源申请要求和Worker心跳周期内报告的信息决定在哪个Worker上分配资源，然后在该Worker上获取资源，启动StandaloneExecutorBackend；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StandaloneExecutorBackend向SparkContext注册；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arkContext将Application代码发送给StandaloneExecutorBackend，并且SparkContext解析Application代码，构建DAG图，并提交给DAGScheduler分解成stage（当碰到Action操作时，就会催生Job；每个Job中含有1个或多个Stage，Stage一般在获取外部数据和shuffle之前产生），然后以stage（或者称为TaskSet）提交给TaskScheduler，TaskScheduler负责将Task分配到相应的Worker，最后提交给StandaloneExecutorBackend执行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StandaloneExecutorBackend会建立executor线程池，开始执行Task，并向SparkContext报告，直至Task完成；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所有Task完成后，SparkContext向Master注销，释放资源。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311150</wp:posOffset>
            </wp:positionH>
            <wp:positionV relativeFrom="paragraph">
              <wp:posOffset>41910</wp:posOffset>
            </wp:positionV>
            <wp:extent cx="5432425" cy="3178175"/>
            <wp:effectExtent l="0" t="0" r="15875" b="3175"/>
            <wp:wrapNone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2425" cy="317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3）Spark on yarn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6、RDD （Resillient Distributed Dataset）：弹性分布式数据集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概念：是Spark的最基本抽象，是对分布式内存的抽象使用，实现了以操作本地集合的方式来操作分布式数据集的抽象实现。RDD是Spark最核心的东西，它表示已被分区、不可变的并能够并行操作的数据集合，RDD必须是可系列化的。RDD可以cache到内存中，每次对RDD数据集的操作之后的结果，都可以存放到内存中，下一个操作可以直接从内存中获取数据，省去了MapReduce大量的磁盘IO操作。RDD中数据是不可变的、是分区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Resilient：可以存在给定不同数目的分区、数据缓存的时候可以缓存一部分数据也可以缓存全部数据；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Distributed：分区可以分布到不同的executor执行(也就是不同的worker/NM上执行)；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Datasets：内部存储是数据。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2）五大特性：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(1) A list of partitons 一系列的分区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(2) A function for computing each split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在每个分区上都有一个函数去迭代/执行/计算它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 list of dependencies on other RDDs</w:t>
      </w:r>
      <w:r>
        <w:rPr>
          <w:rFonts w:hint="eastAsia"/>
          <w:sz w:val="24"/>
          <w:szCs w:val="24"/>
          <w:lang w:val="en-US" w:eastAsia="zh-CN"/>
        </w:rPr>
        <w:tab/>
        <w:t>一系列的依赖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如：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</w:rPr>
        <w:t>构建成为DAG,这个DAG会构造成很多个阶段，这些阶段叫做stage，RDDstage之间会有依赖关系，后面根据前面的依赖关系来构建，如果前面的数据丢了，它会记住前面的依赖，从前面进行重新恢复。每一个算子都会产生新的RDD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</w:rPr>
        <w:t>分区器hash &amp; Integer.Max % partiotioner 决定数据到哪个分区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</w:rPr>
        <w:t>里面，可选，这个RDD是key-value 的时候才能有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</w:rPr>
        <w:t>最佳位置。数据在哪台机器上，任务就启在哪个机器上，数据在本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</w:rPr>
        <w:t>地上，不用走网络。不过数据进行最后汇总的时候就要走网络。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3）构建底层原理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(1) RDD 分区数量 ======= InputFormat的getsplit方法返回的集合中split的数量。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新构建RDD的分区数量由InputFormat的getSplits方法返回值决定，getSplits方法返回的集合中的InputSplit的数量为多少，RDD的分区数量就是多少。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1521460"/>
            <wp:effectExtent l="0" t="0" r="5080" b="254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(2) RDD中不包含数据，只包含数据存储的位置信息(eg: hdfs的文件路径、文件读取的偏移量起始位置、需要读取的数据量....)，只有当执行compute方法的时候，才会从数据源读取数据并返回这个rdd中的数据记录。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4）RDD的创建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(1) 内存中数据（并行化集合）：基于序列化进行创建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325" cy="558165"/>
            <wp:effectExtent l="0" t="0" r="9525" b="1333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外部数据（非内存数据）：基于MapReduce的InputFormat进行创建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使用textFile()方法可以将本地文件或者HDFS文件转换成RDD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textFile(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file:///root/hadoop/xx.txt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</w:t>
      </w:r>
      <w:r>
        <w:rPr>
          <w:rFonts w:hint="eastAsia"/>
          <w:sz w:val="24"/>
          <w:szCs w:val="24"/>
          <w:lang w:val="en-US" w:eastAsia="zh-CN"/>
        </w:rPr>
        <w:tab/>
        <w:t>//本地文件系统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textFile(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/Spark/xx.txt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//HDFS文件系统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5）RDD的方法类型(API类型)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(1) transformation：转换操作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特点：由一个RDD产生一个新的RDD，所有的转换算子都是懒加载，不会立即触发计算，不会形成job，数据依然在Executor中，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在这些类型的API调用过程中，只会构建RDD的依赖，也称为构建RDD的执行逻辑图(DAG图)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常用的API：flatMap、map、mapPartitions、filter、sortByKey、reduceByKey、groupByKey、aggregateByKey、join、fullOuterJoin、partitionBy、repartition、coalesce等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(2) action：行为操作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特点：触发job的执行，每调用一次action类型的API，就相当于提交一个job来运行。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当调用action类型的API的时候，会将RDD对应的DAG图进行Stage划分，划分后，以Task的形式提交到Executor中执行(Task执行的代码就是transformat api中给定的函数参数, 处理的数据就是分区数据)。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常用API：foreachPartition、saveAsTextFile、saveAsHadoopDataset、saveAsNewAPIHadoopDataset、collect、top、first、take.....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(3) Create创建：读取外部数据源或者并行化已有数据集sc.textFile sc.parallize()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(4) Persist持久化/缓存算子:cache 和 persist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持久化类型的API，主要功能就是将RDD的数据缓存到内存或者磁盘中，或者从内存/磁盘中清除缓存的RDD数据。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对于重复/多次使用的RDD，一定要进行cache缓存操作；当一个缓存rdd不会再被使用的时候，记住一定要清空缓存。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常用API：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cache：将数据缓存到内存中，内存不够了就不缓存数据了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persist：将数据缓存到指定的存储级别中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unpersist：清除缓存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备注：缓存的API是lazy的，清除缓存是立即执行的，可以通过4040监控页面Storage查看到；缓存数据是以分区作为最小单位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缓存的功能是：当重复调用的时候，后续的RDD可以直接从缓存中获取数据，不用从最开始的位置获取数据，可以减少调用的层次，另外在task的回复中，可以保证运行最少的task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 w:right="0" w:rightChars="0" w:firstLine="240" w:firstLineChars="1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在Spark内部，如果一个Stage需要连续的多次运行(ShuffleMapStage)，那么这个stage是不会再运行的，原因是：stage的执行结果数据已经计算出来，并且已经存在在shuffle memory中(内存+磁盘)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cache 和 persist异同:相同之处，都可以将RDD的数据在Executor内存中进行缓存，不同之处cache的缓冲级别只有内存，而persist有12个级别的缓存,cache不需要用户手动释放，而后者需要调用unpersist，其实cache就是persist(MEMORY_ONLY)。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6）RDD数据输出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(1) 结果数据返回Driver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eg: collect、top、first、take、count....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执行原理是：首先在各个分区中计算出各个分区的计算结果，然后将各个分区的计算结果返回给driver，最后在driver中对个各个分区的计算结果进行再计算得到最终的结果 ===&gt; 先聚合计算(在executor中)，在全局计算(在driver中)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(2) 输出到外部的存储系统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= 1 \* GB3 \* MERGEFORMAT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t>①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使用MapReduce的OutputFormat进行数据输出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630" w:firstLineChars="3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eg：rdd.saveAsTextFile、saveAsHadoopDataset、saveAsNewAPIHadoopDataset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= 2 \* GB3 \* MERGEFORMAT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②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使用foreachPartition API自定义每个分区的数据输出代码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TODO: 将RDD的数据输出到关系型数据库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121920</wp:posOffset>
                </wp:positionV>
                <wp:extent cx="4554855" cy="2214880"/>
                <wp:effectExtent l="4445" t="5080" r="12700" b="889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23085" y="7609205"/>
                          <a:ext cx="4554855" cy="2214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eastAsia="zh-CN"/>
                              </w:rPr>
                              <w:t>同：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  <w:t>Foreach与ForeachPartition都是在每个partition中对iterator进行操作,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  <w:t>不同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  <w:t>foreach是直接在每个partition中直接对iterator执行foreach操作,而传入的function只是在foreach内部使用,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  <w:t>而foreachPartition是在每个partition中把iterator给传入的function,让function自己对iterator进行处理（可以避免内存溢出）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2pt;margin-top:9.6pt;height:174.4pt;width:358.65pt;z-index:251663360;mso-width-relative:page;mso-height-relative:page;" fillcolor="#FFFFFF [3201]" filled="t" stroked="t" coordsize="21600,21600" o:gfxdata="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XnZ6p1gAAAAoBAAAPAAAAAAAA&#10;AAEAIAAAACIAAABkcnMvZG93bnJldi54bWxQSwECFAAUAAAACACHTuJA6DgGb00CAAB4BAAADgAA&#10;AAAAAAABACAAAAAl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eastAsia="zh-CN"/>
                        </w:rPr>
                        <w:t>同：</w:t>
                      </w: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</w:rPr>
                        <w:t>Foreach与ForeachPartition都是在每个partition中对iterator进行操作,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</w:rPr>
                        <w:t>不同</w:t>
                      </w: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</w:rPr>
                        <w:t>foreach是直接在每个partition中直接对iterator执行foreach操作,而传入的function只是在foreach内部使用,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</w:rPr>
                        <w:t>而foreachPartition是在每个partition中把iterator给传入的function,让function自己对iterator进行处理（可以避免内存溢出）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7）RDD依赖：（lineage）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eastAsiaTheme="minorEastAsia"/>
          <w:spacing w:val="-6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(1) 窄依赖：</w:t>
      </w:r>
      <w:r>
        <w:rPr>
          <w:rFonts w:hint="eastAsia" w:eastAsiaTheme="minorEastAsia"/>
          <w:spacing w:val="-6"/>
          <w:sz w:val="24"/>
          <w:szCs w:val="24"/>
          <w:lang w:val="en-US" w:eastAsia="zh-CN"/>
        </w:rPr>
        <w:t>父RDD中的每个分区的数据在字RDD的时候在同一个分区中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常见的API：map、flatMap、filter、</w:t>
      </w:r>
      <w:r>
        <w:rPr>
          <w:rFonts w:hint="eastAsia"/>
          <w:sz w:val="24"/>
          <w:szCs w:val="24"/>
          <w:highlight w:val="magenta"/>
          <w:lang w:val="en-US" w:eastAsia="zh-CN"/>
        </w:rPr>
        <w:t>join</w:t>
      </w:r>
      <w:r>
        <w:rPr>
          <w:rFonts w:hint="eastAsia"/>
          <w:sz w:val="24"/>
          <w:szCs w:val="24"/>
          <w:lang w:val="en-US" w:eastAsia="zh-CN"/>
        </w:rPr>
        <w:t>(要求两个父RDD的分区数量和分区器(并且非空)完全一样，并且子RDD的分区数量和分区器必须和父RDD的一样)。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实质上来讲，如果父RDD已经是一个具有分区器的、分区好的RDD，并且子RDD的分区信息和父RDD一样的情况下，那么产生子RDD的API此时就相当于是窄依赖。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(2) 宽依赖：父RDD中的每个分区的数据在字RDD的时候，有可能出现在不同的分区中。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常见API：xxxxByKey、xxxBy、</w:t>
      </w:r>
      <w:r>
        <w:rPr>
          <w:rFonts w:hint="eastAsia"/>
          <w:sz w:val="24"/>
          <w:szCs w:val="24"/>
          <w:highlight w:val="magenta"/>
          <w:lang w:val="en-US" w:eastAsia="zh-CN"/>
        </w:rPr>
        <w:t>join</w:t>
      </w:r>
      <w:r>
        <w:rPr>
          <w:rFonts w:hint="eastAsia"/>
          <w:sz w:val="24"/>
          <w:szCs w:val="24"/>
          <w:lang w:val="en-US" w:eastAsia="zh-CN"/>
        </w:rPr>
        <w:t>、repartition....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Stage的划分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当RDD调用action类型的API的时候，就会触发job的提交流程，首先会在Driver中通过DAGScheduler对象进行Stage划分，划分机制如下：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= 1 \* GB3 \* MERGEFORMAT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t>①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DAG图从后往前递推，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= 2 \* GB3 \* MERGEFORMAT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t>②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当遇到一个宽依赖的时候，就形成一个Stage，形成stage后，继续往前递推，直到第一个RDD的构建，形成第一个Stage。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= 3 \* GB3 \* MERGEFORMAT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t>③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DAG图中最后一个数据输出的Stage叫做ResultStage，其它Stage叫做shuffleMapStage。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Task：是Executor中运行的最小单位，一个Stage中的Task的数量和对应RDD的分区数量是完全一致的，一个Stage中的不同Task之间只有处理的数据不同而已，所有的执行代码都是一样的，是stage中包含的rdd transformat api给定的函数。ShuffleMapStage中的Task叫做ShuffleMapTask，Task的执行结果直接shuffle输出到磁盘。ResultStage中的Task叫做ResultTask，Task的执行结果直接返回给driver。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shuffle机制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shuffle其实指的就是数据的重新分配的一个过程，也就是说如果rdd的分区数据有交叉变化，那么这个变化过程中就存在着shuffle过程。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只要是宽依赖，就一定存在shuffle过程 ==&gt; 两个stage之间一定存在shuffle过程。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Spark中的shuffle操作有shuffle manager负责，默认使用sort机制。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Spark Shuffle优化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-1. 选择合适的spark shuffle manager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spark.shuffle.manager=sort, 可选参数hash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如果选择hash的机制，那么shuffle过程中不存在数据排序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-2. 当选择hash shuffle manager的时候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当task数量比较多的时候，最好给定参数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spark.shuffle.consolidateFiles为true，表示进行输出文件合并操作，默认为false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-3. 当选择sort shuffle manager的时候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可以通过参数给定不进行数据排序操作，当task的数量小于参数spark.shuffle.sort.bypassMergeThreshold的值的时候，使用bypass模式，不进行排序，默认为200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备注：在2.1+版本中，不支持hash shuffle manager，只有sort机制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-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压缩：对数据进行压缩，减少写读数据量；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7、Spark优化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1）代码优化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(1) 如果一个RDD只使用一次，那么不赋值，直接转换操作==&gt;链式编程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(2) 对于多次使用的RDD，需要对rdd进行cache操作 --&gt; 记住使用完成后，需要释放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(3) 优先选择reduceByKey和aggregateByKey替代groupByKey，原因是：groupByKey可能导致OOM异常，性能没有前两个API好(前两个API存在combiner操作)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2）资源优化：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Spark内存管理机制：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highlight w:val="magenta"/>
          <w:lang w:val="en-US" w:eastAsia="zh-CN"/>
        </w:rPr>
        <w:t xml:space="preserve"> 优化建议：如果spark应用缓存比较多，shuffle比较少，调高缓存的内存占比；反之亦然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-1. Spark1.6之前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Spark应用中代码使用内存：你编写的程序中使用到的内存=&gt;20%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Spark数据缓存的时候用到的内存：60% =&gt; spark.storage.memoryFraction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Spark shuffle过程中使用到的内存：20% =&gt; spark.shuffle.memoryFraction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-2. Spark1.6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Reserved Memory: 固定300M，不能进行修改，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840" w:leftChars="0" w:right="0" w:rightChars="0" w:firstLine="720" w:firstLineChars="30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作用：加载class的相对比较固定的对象以及计算最小Spark的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 xml:space="preserve">  Executor内存=1.5 * Reserved Memory = 450M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  <w:t>User Memory: 用户代码中使用到的内存, 默认占比：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1 - spark.memory.fraction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Spark Memory: Spark应用执行过程中进行数据缓存和shuffle操作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使用到的内存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spark.memory.fraction:0.75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缓存(Storage Memory)和shuffle(Execution Memory)的内存分配是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动态的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spark.memory.storageFraction:0.5 ==&gt; Storage最少固定占用的内存大小比例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-a. 如果Storage Memory和Execution Memory都是空的(都有容量)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如果有数据需要缓存，storage会占用execution部分的空余内存，同理execution也会占用storage部分的空余内存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-b. 如果storage memory满了，execution memory有空余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如果有数据缓存操作，storage会占用execution部分的空余内存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如果有执行过程内存需要，execution操作会占用storage部分的内存，会将storage部分存储的数据进行删除操作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-c. 如果storage memory有空余，execution memory满了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如果数据有缓存操作，不能占用execution部分的内存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如果有执行过程内存需要，execution操作会占用storage部分的内存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备注：execution过程中使用到的内存是不允许进行删除操作的，storage的数据可以进行删除操作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eg: 默认1G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Reserved Memory：300M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Spark Memory: ( 1G - 300M) * 0.75 = 543M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storage memory最小： 271M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User Memory: 1G - 300M - 543M = 181M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Spark动态资源分配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含义：指Executor的数量可以根据job中需要的资源来进行申请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现阶段来讲：SparkStreaming中实现的不太好，SparkCore和SparkSQL都可以应用，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(1) spark.dynamicAllocation.enabled：false，开启动态资源分配(true);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(2) spark.dynamicAllocation.initialExecutors：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初始化的时候给定默认executor的数量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(3) spark.dynamicAllocation.maxExecutors：infinity，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动态资源分配最多允许分配多少资源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(4) spark.dynamicAllocation.minExecutors：0，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动态资源最少分配的executor数量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3）数据倾斜优化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导致原因：数据重复分配不均匀导致的，可能会导致某些task执行速度比较慢或者出现OOM异常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--a. 更改分区策略(机制&lt;自定义数据分区器&gt;+分区数)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--b. 两阶段聚合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7、Spark Core优化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Spark优化总结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-1. 代码优化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-a. 对于公共部分的RDD操作，提取出来，形成一个公用的RDD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-b. 如果一个RDD多次被访问，那么进行RDD缓存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-c. 尽可能的广播大数据量的集合对象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-d. 优先使用不存在shuffle操作的算子，eg：现在需要重置分区，而且是减少分区数量(将分区进行合并)，这个时候repartition就存在shuffle，coalesce不存在huffle。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-e. 一般经过filter之后，一个分区的数据有可能会变少，这个时候可以考虑合并分区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-f. 优先选择reduceByKey和aggregateByKey，而不是使用groupByKey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-g. 有可能的情况下(有优化的情况下)，将shuffle类型的api转换为普通的api，比如说使用累加器、将reduce join转换为map join....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-h. RDD底层执行是基于Java的序列化机制进行序列化操作的，可以选择使用kryo序列化机制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conf.registerKryoClasses(Array(...)) // 注册rdd运行过程中使用到的所有对象的类名称，有一些不需要注册:基本数据类型+元组；底层实际是spark.kryo.classesToRegister和spark.serializer ==&gt; 使用kryo有大小的限制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-2. 资源优化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-a. 给定应用程序运行所需要的合适的executor数量、cpu-cores、memory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-b. 给定程序中rdd适合的分区数量/task数量/并行度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-3. 数据倾斜优化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产生的原因：数据重新分配后，有的task中处理的数据多，有的处理的少，分配的不均匀导致的问题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解决方案：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-a. 更改分区器相关配置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--1. 更改分区数量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--2. 自定义数据分区器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--b. 两阶段聚合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--c. 选择reduceByKey或者aggregateByKey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--d. 将reduce join转换为map join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 val rdd3 = rdd1.join(rdd2)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===&gt;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val rdd2Values = rdd2.collect()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val broastcastOfRdd2Values = sc.broastcast(rdd2Values)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val rdd3 = rdd1.map(xxxx)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--c. join进行key的扩容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 val rdd3 = rdd1.join(rdd2)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val rdd11 = rdd1.map(t =&gt; ((random.nextInt(5), t._1), t._2))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val rdd22 = rdd2.flatMap(t =&gt; {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(0 to 4).map(i =&gt; ((i, t._1), t._2))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})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val rdd3 = rdd11.join(rdd22)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-4. shuffle优化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--a. 选择对的shuffle manager即可(sort &amp; hash)， 并且给定优化参数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8、Spark共享变量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(1) Broadcast Variables：广播变量</w:t>
      </w:r>
    </w:p>
    <w:p>
      <w:pPr>
        <w:keepNext w:val="0"/>
        <w:keepLines w:val="0"/>
        <w:widowControl/>
        <w:suppressLineNumbers w:val="0"/>
        <w:spacing w:line="26" w:lineRule="atLeast"/>
        <w:ind w:left="420" w:leftChars="0" w:firstLine="420" w:firstLineChars="0"/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功能：降低driver到executor的数据传输量，将原有传递每个task的对象转换成为传递给每个executor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注意事项：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-1. 用于driver传递给executor的变量过程中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-2. 要求传递的变量是可以进行序列化操作的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-3. 传递的变量不能是RDD数据类型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-4. 广播变量是保存在storage memory部分空间中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-5. 广播变量一经广播，不能再被修改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-6. 广播变量在executor执行的过程中，不允许进行数据的更改(只读)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-7. 如果广播变量不使用了，记住进行清空操作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备注：在Exeucotr执行代码中不能创建RDD ==&gt; RDD的transformation和action类型API调用过程中给定的参数不能涉及到RDD对象(RDD的创建、使用)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使用场景：mapjoin 将小表广播到大表分区所在的Executor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-a.定义广播变量(使用SparkContext) val broadcast = sc.broadcast(a);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-b.会将广播变量发送到RDD的每一task所在的Executor，而不是每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个task,1个Executor可以启动多个线程运行对应数量的task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-c.广播变量使用完毕，需要释放broadcast.unpersist()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Accumulators：累加器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功能：类似MapReduce中的那个计算器counters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注意事项以及功能点：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-1. Spark默认只支持基本数据类型、元组数据的累加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-2. 执行原理：首先在task中对数据进行累加操作，然后把task的累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加操作返回给driver，然后driver对所有task的累加操作再做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一次全局的累加 ==&gt; 先局部再全局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-3. 要求在executor中的执行代码中，只允许累加操作，不允许读取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数据的操作；读取数据只能在driver中进行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 xml:space="preserve"> -4. driver中获取正确累加数据的前提是：所有的task均执行完成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-5. 如果说存在累加器，那么不管什么API，所有的分区均会执行task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208678"/>
    <w:multiLevelType w:val="singleLevel"/>
    <w:tmpl w:val="FD208678"/>
    <w:lvl w:ilvl="0" w:tentative="0">
      <w:start w:val="2"/>
      <w:numFmt w:val="decimal"/>
      <w:suff w:val="space"/>
      <w:lvlText w:val="(%1)"/>
      <w:lvlJc w:val="left"/>
    </w:lvl>
  </w:abstractNum>
  <w:abstractNum w:abstractNumId="1">
    <w:nsid w:val="02A88429"/>
    <w:multiLevelType w:val="singleLevel"/>
    <w:tmpl w:val="02A88429"/>
    <w:lvl w:ilvl="0" w:tentative="0">
      <w:start w:val="2"/>
      <w:numFmt w:val="decimal"/>
      <w:suff w:val="space"/>
      <w:lvlText w:val="(%1)"/>
      <w:lvlJc w:val="left"/>
    </w:lvl>
  </w:abstractNum>
  <w:abstractNum w:abstractNumId="2">
    <w:nsid w:val="095A9AFF"/>
    <w:multiLevelType w:val="singleLevel"/>
    <w:tmpl w:val="095A9AFF"/>
    <w:lvl w:ilvl="0" w:tentative="0">
      <w:start w:val="2"/>
      <w:numFmt w:val="decimal"/>
      <w:suff w:val="space"/>
      <w:lvlText w:val="(%1)"/>
      <w:lvlJc w:val="left"/>
    </w:lvl>
  </w:abstractNum>
  <w:abstractNum w:abstractNumId="3">
    <w:nsid w:val="338FFA97"/>
    <w:multiLevelType w:val="singleLevel"/>
    <w:tmpl w:val="338FFA97"/>
    <w:lvl w:ilvl="0" w:tentative="0">
      <w:start w:val="4"/>
      <w:numFmt w:val="decimal"/>
      <w:suff w:val="space"/>
      <w:lvlText w:val="(%1)"/>
      <w:lvlJc w:val="left"/>
    </w:lvl>
  </w:abstractNum>
  <w:abstractNum w:abstractNumId="4">
    <w:nsid w:val="661CC906"/>
    <w:multiLevelType w:val="singleLevel"/>
    <w:tmpl w:val="661CC906"/>
    <w:lvl w:ilvl="0" w:tentative="0">
      <w:start w:val="1"/>
      <w:numFmt w:val="decimal"/>
      <w:suff w:val="space"/>
      <w:lvlText w:val="(%1)"/>
      <w:lvlJc w:val="left"/>
    </w:lvl>
  </w:abstractNum>
  <w:abstractNum w:abstractNumId="5">
    <w:nsid w:val="7E82934F"/>
    <w:multiLevelType w:val="multilevel"/>
    <w:tmpl w:val="7E82934F"/>
    <w:lvl w:ilvl="0" w:tentative="0">
      <w:start w:val="2"/>
      <w:numFmt w:val="decimal"/>
      <w:suff w:val="space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DB1C22"/>
    <w:rsid w:val="00515F90"/>
    <w:rsid w:val="006D7E1A"/>
    <w:rsid w:val="010B5B64"/>
    <w:rsid w:val="01490B78"/>
    <w:rsid w:val="01666D8D"/>
    <w:rsid w:val="01C038F6"/>
    <w:rsid w:val="0241309E"/>
    <w:rsid w:val="033A000A"/>
    <w:rsid w:val="03545829"/>
    <w:rsid w:val="03974165"/>
    <w:rsid w:val="039D5E72"/>
    <w:rsid w:val="046B446D"/>
    <w:rsid w:val="04AA3FB4"/>
    <w:rsid w:val="04E829E5"/>
    <w:rsid w:val="05067E66"/>
    <w:rsid w:val="05175B22"/>
    <w:rsid w:val="055F2764"/>
    <w:rsid w:val="05B05659"/>
    <w:rsid w:val="061D18F4"/>
    <w:rsid w:val="069C05B2"/>
    <w:rsid w:val="06AB080C"/>
    <w:rsid w:val="070A23EF"/>
    <w:rsid w:val="07A27896"/>
    <w:rsid w:val="07FC0033"/>
    <w:rsid w:val="081806DA"/>
    <w:rsid w:val="083937E6"/>
    <w:rsid w:val="09A40792"/>
    <w:rsid w:val="0A6362EE"/>
    <w:rsid w:val="0B5D219F"/>
    <w:rsid w:val="0B8024D5"/>
    <w:rsid w:val="0C0E335C"/>
    <w:rsid w:val="0CF70378"/>
    <w:rsid w:val="0D633900"/>
    <w:rsid w:val="0E2D4E63"/>
    <w:rsid w:val="0ECA1BCE"/>
    <w:rsid w:val="0EF36BBC"/>
    <w:rsid w:val="10FE4335"/>
    <w:rsid w:val="11A27A89"/>
    <w:rsid w:val="1228429D"/>
    <w:rsid w:val="12447DCA"/>
    <w:rsid w:val="12C07ECF"/>
    <w:rsid w:val="12FC7D95"/>
    <w:rsid w:val="136C1ED4"/>
    <w:rsid w:val="13E7260C"/>
    <w:rsid w:val="14004B1F"/>
    <w:rsid w:val="14550A89"/>
    <w:rsid w:val="14695B02"/>
    <w:rsid w:val="14B22EEB"/>
    <w:rsid w:val="151B7209"/>
    <w:rsid w:val="15232DD9"/>
    <w:rsid w:val="1565784E"/>
    <w:rsid w:val="156D438A"/>
    <w:rsid w:val="16CF33B7"/>
    <w:rsid w:val="172A21D8"/>
    <w:rsid w:val="173F57DB"/>
    <w:rsid w:val="192963F0"/>
    <w:rsid w:val="195105B7"/>
    <w:rsid w:val="19585671"/>
    <w:rsid w:val="19C81C17"/>
    <w:rsid w:val="19CE5780"/>
    <w:rsid w:val="19CF5979"/>
    <w:rsid w:val="19FB6C21"/>
    <w:rsid w:val="1A4F6E30"/>
    <w:rsid w:val="1B4C6098"/>
    <w:rsid w:val="1B6B279C"/>
    <w:rsid w:val="1B6B3198"/>
    <w:rsid w:val="1B712D65"/>
    <w:rsid w:val="1B96458F"/>
    <w:rsid w:val="1C124DE4"/>
    <w:rsid w:val="1C2C08E9"/>
    <w:rsid w:val="1CA32EA5"/>
    <w:rsid w:val="1CC82830"/>
    <w:rsid w:val="1CDA7B13"/>
    <w:rsid w:val="1DA61545"/>
    <w:rsid w:val="1E4769CA"/>
    <w:rsid w:val="1E646ADF"/>
    <w:rsid w:val="1EB348DE"/>
    <w:rsid w:val="1EDE4559"/>
    <w:rsid w:val="1F3C72F1"/>
    <w:rsid w:val="1F5375F1"/>
    <w:rsid w:val="1F966353"/>
    <w:rsid w:val="1FD023E7"/>
    <w:rsid w:val="1FDC472D"/>
    <w:rsid w:val="20240D86"/>
    <w:rsid w:val="20BC6D4F"/>
    <w:rsid w:val="21C255E8"/>
    <w:rsid w:val="21C6382D"/>
    <w:rsid w:val="21D23D78"/>
    <w:rsid w:val="21EA13B0"/>
    <w:rsid w:val="223A5F3F"/>
    <w:rsid w:val="228D0BE8"/>
    <w:rsid w:val="22B22793"/>
    <w:rsid w:val="22D23F2D"/>
    <w:rsid w:val="232A6B07"/>
    <w:rsid w:val="233D710A"/>
    <w:rsid w:val="234D17BF"/>
    <w:rsid w:val="23C27821"/>
    <w:rsid w:val="2420560E"/>
    <w:rsid w:val="24476B3E"/>
    <w:rsid w:val="24D442E0"/>
    <w:rsid w:val="25A61C1C"/>
    <w:rsid w:val="27455226"/>
    <w:rsid w:val="27B93DB4"/>
    <w:rsid w:val="27FD7CD3"/>
    <w:rsid w:val="282D7B66"/>
    <w:rsid w:val="28B71AC8"/>
    <w:rsid w:val="29C14993"/>
    <w:rsid w:val="29EF7792"/>
    <w:rsid w:val="2A0E6490"/>
    <w:rsid w:val="2A132DC8"/>
    <w:rsid w:val="2A817851"/>
    <w:rsid w:val="2AA51323"/>
    <w:rsid w:val="2AB919C8"/>
    <w:rsid w:val="2AD30F19"/>
    <w:rsid w:val="2AEB4C60"/>
    <w:rsid w:val="2B25331C"/>
    <w:rsid w:val="2BCF32C2"/>
    <w:rsid w:val="2C2771B5"/>
    <w:rsid w:val="2CCC7CF3"/>
    <w:rsid w:val="2D771ECD"/>
    <w:rsid w:val="2DB27936"/>
    <w:rsid w:val="2DCC57EB"/>
    <w:rsid w:val="2F394633"/>
    <w:rsid w:val="2F3E2B78"/>
    <w:rsid w:val="2F411BCC"/>
    <w:rsid w:val="2FC36D4F"/>
    <w:rsid w:val="301E0404"/>
    <w:rsid w:val="307F695C"/>
    <w:rsid w:val="308916A5"/>
    <w:rsid w:val="30B27569"/>
    <w:rsid w:val="31543001"/>
    <w:rsid w:val="31693DEC"/>
    <w:rsid w:val="31AA0136"/>
    <w:rsid w:val="31E155E0"/>
    <w:rsid w:val="321C274C"/>
    <w:rsid w:val="322C6D62"/>
    <w:rsid w:val="3253047F"/>
    <w:rsid w:val="32E01C10"/>
    <w:rsid w:val="331A6B5D"/>
    <w:rsid w:val="33BA4255"/>
    <w:rsid w:val="33C21542"/>
    <w:rsid w:val="346658B3"/>
    <w:rsid w:val="3471792F"/>
    <w:rsid w:val="348E691B"/>
    <w:rsid w:val="35217512"/>
    <w:rsid w:val="35CC3247"/>
    <w:rsid w:val="35DC7F2C"/>
    <w:rsid w:val="35DE24D4"/>
    <w:rsid w:val="36006A9B"/>
    <w:rsid w:val="3624428D"/>
    <w:rsid w:val="36734EF4"/>
    <w:rsid w:val="36795126"/>
    <w:rsid w:val="374C3197"/>
    <w:rsid w:val="374F0F1E"/>
    <w:rsid w:val="38874A9B"/>
    <w:rsid w:val="389D40E6"/>
    <w:rsid w:val="38C22402"/>
    <w:rsid w:val="38F25363"/>
    <w:rsid w:val="39153878"/>
    <w:rsid w:val="395352E7"/>
    <w:rsid w:val="395D5CFB"/>
    <w:rsid w:val="39C30CA4"/>
    <w:rsid w:val="3A4011DB"/>
    <w:rsid w:val="3A7E2B82"/>
    <w:rsid w:val="3A7E5DFE"/>
    <w:rsid w:val="3AED4AA4"/>
    <w:rsid w:val="3B5A39B0"/>
    <w:rsid w:val="3C153467"/>
    <w:rsid w:val="3CC51C08"/>
    <w:rsid w:val="3D762D16"/>
    <w:rsid w:val="3D7C7F95"/>
    <w:rsid w:val="3DF4162B"/>
    <w:rsid w:val="3EA51C16"/>
    <w:rsid w:val="3EB75FA3"/>
    <w:rsid w:val="3EBA4AE7"/>
    <w:rsid w:val="3F285CB4"/>
    <w:rsid w:val="3F3874EE"/>
    <w:rsid w:val="3F473E84"/>
    <w:rsid w:val="3FAD3D93"/>
    <w:rsid w:val="407A2457"/>
    <w:rsid w:val="40FB63E4"/>
    <w:rsid w:val="42445981"/>
    <w:rsid w:val="43C82ABD"/>
    <w:rsid w:val="43FF6510"/>
    <w:rsid w:val="4422694E"/>
    <w:rsid w:val="44303DAA"/>
    <w:rsid w:val="446A2FD1"/>
    <w:rsid w:val="44DB1C22"/>
    <w:rsid w:val="451D0756"/>
    <w:rsid w:val="452C4674"/>
    <w:rsid w:val="457024D4"/>
    <w:rsid w:val="45C7021D"/>
    <w:rsid w:val="4666702A"/>
    <w:rsid w:val="466F479D"/>
    <w:rsid w:val="46933437"/>
    <w:rsid w:val="46BC766D"/>
    <w:rsid w:val="47186AF8"/>
    <w:rsid w:val="47571DB2"/>
    <w:rsid w:val="48452358"/>
    <w:rsid w:val="485A2F7A"/>
    <w:rsid w:val="488422D1"/>
    <w:rsid w:val="489B59BE"/>
    <w:rsid w:val="48B603B0"/>
    <w:rsid w:val="491B5814"/>
    <w:rsid w:val="492D42AE"/>
    <w:rsid w:val="49933255"/>
    <w:rsid w:val="49A93F95"/>
    <w:rsid w:val="4A5637AE"/>
    <w:rsid w:val="4A5741AE"/>
    <w:rsid w:val="4AD00ED3"/>
    <w:rsid w:val="4B6F4B58"/>
    <w:rsid w:val="4B7703F1"/>
    <w:rsid w:val="4B825F58"/>
    <w:rsid w:val="4BCA1B4C"/>
    <w:rsid w:val="4C255E18"/>
    <w:rsid w:val="4C673D21"/>
    <w:rsid w:val="4D4A5BC4"/>
    <w:rsid w:val="4DA9351B"/>
    <w:rsid w:val="4DD26089"/>
    <w:rsid w:val="4EE04AF7"/>
    <w:rsid w:val="4EEC5EA7"/>
    <w:rsid w:val="4F54032C"/>
    <w:rsid w:val="507425F5"/>
    <w:rsid w:val="50E50C26"/>
    <w:rsid w:val="51AE3D13"/>
    <w:rsid w:val="51DF2441"/>
    <w:rsid w:val="51E939D1"/>
    <w:rsid w:val="51FF7DEE"/>
    <w:rsid w:val="52970985"/>
    <w:rsid w:val="52EC28F8"/>
    <w:rsid w:val="531D503B"/>
    <w:rsid w:val="54387932"/>
    <w:rsid w:val="545A2C79"/>
    <w:rsid w:val="550666D8"/>
    <w:rsid w:val="556F5396"/>
    <w:rsid w:val="55A631E4"/>
    <w:rsid w:val="55B257CC"/>
    <w:rsid w:val="563D7F6E"/>
    <w:rsid w:val="5673123E"/>
    <w:rsid w:val="56AF7CEE"/>
    <w:rsid w:val="56B56F1A"/>
    <w:rsid w:val="56E541F9"/>
    <w:rsid w:val="572C10D1"/>
    <w:rsid w:val="57D67CF0"/>
    <w:rsid w:val="58305A05"/>
    <w:rsid w:val="59034736"/>
    <w:rsid w:val="597651FF"/>
    <w:rsid w:val="598A2FCC"/>
    <w:rsid w:val="598F1F42"/>
    <w:rsid w:val="5A343978"/>
    <w:rsid w:val="5AB330E6"/>
    <w:rsid w:val="5B223A65"/>
    <w:rsid w:val="5B654A87"/>
    <w:rsid w:val="5B6B1D34"/>
    <w:rsid w:val="5C5552E9"/>
    <w:rsid w:val="5C745641"/>
    <w:rsid w:val="5C816C3E"/>
    <w:rsid w:val="5CBA2A28"/>
    <w:rsid w:val="5CBD4783"/>
    <w:rsid w:val="5CD413AA"/>
    <w:rsid w:val="5D7D2954"/>
    <w:rsid w:val="5DB20681"/>
    <w:rsid w:val="5DCC686F"/>
    <w:rsid w:val="5DD1223A"/>
    <w:rsid w:val="5E0B72B3"/>
    <w:rsid w:val="5E324437"/>
    <w:rsid w:val="5E6468BF"/>
    <w:rsid w:val="5EF60FC2"/>
    <w:rsid w:val="5F6714A4"/>
    <w:rsid w:val="5FA77EBF"/>
    <w:rsid w:val="5FC47ECA"/>
    <w:rsid w:val="5FEE652B"/>
    <w:rsid w:val="605C48DD"/>
    <w:rsid w:val="608324DB"/>
    <w:rsid w:val="60FB1CF2"/>
    <w:rsid w:val="61261230"/>
    <w:rsid w:val="61BC34C1"/>
    <w:rsid w:val="62084FB1"/>
    <w:rsid w:val="62150ECF"/>
    <w:rsid w:val="624134DB"/>
    <w:rsid w:val="634252B7"/>
    <w:rsid w:val="637A4304"/>
    <w:rsid w:val="63AE2B1C"/>
    <w:rsid w:val="64095D12"/>
    <w:rsid w:val="65177E51"/>
    <w:rsid w:val="65B500D7"/>
    <w:rsid w:val="66400335"/>
    <w:rsid w:val="664E1184"/>
    <w:rsid w:val="66884A50"/>
    <w:rsid w:val="66F0377D"/>
    <w:rsid w:val="67226E53"/>
    <w:rsid w:val="67771C37"/>
    <w:rsid w:val="67792C80"/>
    <w:rsid w:val="67A66BB1"/>
    <w:rsid w:val="67CD6A54"/>
    <w:rsid w:val="6805782C"/>
    <w:rsid w:val="68393E66"/>
    <w:rsid w:val="690B3A25"/>
    <w:rsid w:val="69A27C8B"/>
    <w:rsid w:val="69D34F4D"/>
    <w:rsid w:val="6A0439B6"/>
    <w:rsid w:val="6A0A3062"/>
    <w:rsid w:val="6AC40151"/>
    <w:rsid w:val="6AEC400E"/>
    <w:rsid w:val="6B553B50"/>
    <w:rsid w:val="6BED2C9B"/>
    <w:rsid w:val="6C6924E9"/>
    <w:rsid w:val="6D535020"/>
    <w:rsid w:val="6D602608"/>
    <w:rsid w:val="6DCB4A62"/>
    <w:rsid w:val="6DED2658"/>
    <w:rsid w:val="6E963C24"/>
    <w:rsid w:val="6F7A4232"/>
    <w:rsid w:val="707306AF"/>
    <w:rsid w:val="71D142F1"/>
    <w:rsid w:val="72117017"/>
    <w:rsid w:val="72340547"/>
    <w:rsid w:val="729A05A6"/>
    <w:rsid w:val="72D741B1"/>
    <w:rsid w:val="738E0AD8"/>
    <w:rsid w:val="742638F0"/>
    <w:rsid w:val="74606178"/>
    <w:rsid w:val="74684253"/>
    <w:rsid w:val="749A05F8"/>
    <w:rsid w:val="74F56DC6"/>
    <w:rsid w:val="75041DAC"/>
    <w:rsid w:val="75656179"/>
    <w:rsid w:val="75945136"/>
    <w:rsid w:val="76171EFE"/>
    <w:rsid w:val="767865B7"/>
    <w:rsid w:val="76DC08C9"/>
    <w:rsid w:val="76EF49D4"/>
    <w:rsid w:val="76F85BDE"/>
    <w:rsid w:val="76F92D46"/>
    <w:rsid w:val="771339EE"/>
    <w:rsid w:val="779565BA"/>
    <w:rsid w:val="779E09CB"/>
    <w:rsid w:val="77C81A92"/>
    <w:rsid w:val="790D2D50"/>
    <w:rsid w:val="7966419D"/>
    <w:rsid w:val="7C057775"/>
    <w:rsid w:val="7C1B43F5"/>
    <w:rsid w:val="7CB70FA6"/>
    <w:rsid w:val="7CF1702B"/>
    <w:rsid w:val="7D774C5F"/>
    <w:rsid w:val="7DE70E91"/>
    <w:rsid w:val="7E651C29"/>
    <w:rsid w:val="7E84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2018-03-27T11:52:00Z</dcterms:created>
  <dc:creator>Administrator</dc:creator>
  <cp:lastModifiedBy>Administrator</cp:lastModifiedBy>
  <dcterms:modified xsi:type="dcterms:W3CDTF">2018-03-29T12:54:20Z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